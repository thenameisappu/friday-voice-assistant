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A2" w:rsidRPr="000A1FD0" w:rsidRDefault="001968A2"/>
    <w:p w:rsidR="001968A2" w:rsidRPr="000A1FD0" w:rsidRDefault="001968A2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977"/>
        <w:gridCol w:w="4120"/>
      </w:tblGrid>
      <w:tr w:rsidR="001968A2" w:rsidRPr="000A1FD0" w:rsidTr="00E575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</w:pPr>
            <w:r w:rsidRPr="000A1FD0">
              <w:rPr>
                <w:rStyle w:val="Strong"/>
                <w:rFonts w:ascii="Segoe UI Emoji" w:eastAsia="Times New Roman" w:hAnsi="Segoe UI Emoji" w:cs="Segoe UI Emoji"/>
              </w:rPr>
              <w:t>📦</w:t>
            </w:r>
            <w:r w:rsidRPr="000A1FD0">
              <w:rPr>
                <w:rStyle w:val="Strong"/>
                <w:rFonts w:eastAsia="Times New Roman"/>
              </w:rPr>
              <w:t xml:space="preserve"> </w:t>
            </w:r>
            <w:r w:rsidRPr="000A1FD0">
              <w:rPr>
                <w:rStyle w:val="Strong"/>
                <w:rFonts w:ascii="Times New Roman" w:eastAsia="Times New Roman" w:hAnsi="Times New Roman" w:cs="Times New Roman"/>
              </w:rPr>
              <w:t>Pa</w:t>
            </w:r>
            <w:bookmarkStart w:id="0" w:name="_GoBack"/>
            <w:bookmarkEnd w:id="0"/>
            <w:r w:rsidRPr="000A1FD0">
              <w:rPr>
                <w:rStyle w:val="Strong"/>
                <w:rFonts w:ascii="Times New Roman" w:eastAsia="Times New Roman" w:hAnsi="Times New Roman" w:cs="Times New Roman"/>
              </w:rPr>
              <w:t>ckage Name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</w:pPr>
            <w:r w:rsidRPr="000A1FD0">
              <w:rPr>
                <w:rStyle w:val="Strong"/>
                <w:rFonts w:ascii="Segoe UI Emoji" w:eastAsia="Times New Roman" w:hAnsi="Segoe UI Emoji" w:cs="Segoe UI Emoji"/>
              </w:rPr>
              <w:t>🧪</w:t>
            </w:r>
            <w:r w:rsidRPr="000A1FD0">
              <w:rPr>
                <w:rStyle w:val="Strong"/>
                <w:rFonts w:eastAsia="Times New Roman"/>
              </w:rPr>
              <w:t xml:space="preserve"> </w:t>
            </w:r>
            <w:r w:rsidRPr="000A1FD0">
              <w:rPr>
                <w:rStyle w:val="Strong"/>
                <w:rFonts w:ascii="Times New Roman" w:eastAsia="Times New Roman" w:hAnsi="Times New Roman" w:cs="Times New Roman"/>
              </w:rPr>
              <w:t>Installation Code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</w:pPr>
            <w:r w:rsidRPr="000A1FD0">
              <w:rPr>
                <w:rStyle w:val="Strong"/>
                <w:rFonts w:ascii="Segoe UI Emoji" w:eastAsia="Times New Roman" w:hAnsi="Segoe UI Emoji" w:cs="Segoe UI Emoji"/>
              </w:rPr>
              <w:t>💡</w:t>
            </w:r>
            <w:r w:rsidRPr="000A1FD0">
              <w:rPr>
                <w:rStyle w:val="Strong"/>
                <w:rFonts w:eastAsia="Times New Roman"/>
              </w:rPr>
              <w:t xml:space="preserve"> </w:t>
            </w:r>
            <w:r w:rsidRPr="000A1FD0">
              <w:rPr>
                <w:rStyle w:val="Strong"/>
                <w:rFonts w:ascii="Times New Roman" w:eastAsia="Times New Roman" w:hAnsi="Times New Roman" w:cs="Times New Roman"/>
              </w:rPr>
              <w:t>Purpose in Project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pyttsx3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pyttsx3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Offline text-to-speech (TTS) engine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peechRecognition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SpeechRecognition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 xml:space="preserve">Converts </w:t>
            </w:r>
            <w:r w:rsidRPr="000A1FD0">
              <w:rPr>
                <w:rFonts w:ascii="Times New Roman" w:eastAsia="Times New Roman" w:hAnsi="Times New Roman" w:cs="Times New Roman"/>
              </w:rPr>
              <w:t>voice input to text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yaudio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pyaudio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Audio stream input from microphone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pvporcupine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pvporcupine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Wake word detection ("Friday")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k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eyboard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keyboard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Detects keyboard events (start/stop voice input)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pyautogui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</w:t>
            </w: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yautogui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GUI automation (mouse clicks, typing)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pygetwindow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pygetwindow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Window focus/position management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sutil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psutil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System info (CPU, RAM, battery)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r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equests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requests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API calls (e.g., weather)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appopener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pip install </w:t>
            </w: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appopener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Open desktop applications via voice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ycaw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pycaw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Control system volume on Windows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omtypes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comtypes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COM interface access (used by pycaw)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pywin32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pywin32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Windows system/COM API support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ygame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pip install </w:t>
            </w: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UI animation (face images, subtitles)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illow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pillow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Image handling (used by animation)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E575B8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</w:t>
            </w:r>
            <w:r w:rsidR="00BA193D"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potipy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spotipy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Spotify Web API control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opencv-python</w:t>
            </w:r>
            <w:r w:rsidRPr="000A1FD0">
              <w:rPr>
                <w:rFonts w:ascii="Times New Roman" w:eastAsia="Times New Roman" w:hAnsi="Times New Roman" w:cs="Times New Roman"/>
              </w:rPr>
              <w:t xml:space="preserve"> </w:t>
            </w:r>
            <w:r w:rsidRPr="000A1FD0">
              <w:rPr>
                <w:rStyle w:val="Emphasis"/>
                <w:rFonts w:ascii="Times New Roman" w:eastAsia="Times New Roman" w:hAnsi="Times New Roman" w:cs="Times New Roman"/>
              </w:rPr>
              <w:t>(optional)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opencv-python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(Future) For camera/video processing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numpy</w:t>
            </w:r>
            <w:r w:rsidRPr="000A1FD0">
              <w:rPr>
                <w:rFonts w:ascii="Times New Roman" w:eastAsia="Times New Roman" w:hAnsi="Times New Roman" w:cs="Times New Roman"/>
              </w:rPr>
              <w:t xml:space="preserve"> </w:t>
            </w:r>
            <w:r w:rsidRPr="000A1FD0">
              <w:rPr>
                <w:rStyle w:val="Emphasis"/>
                <w:rFonts w:ascii="Times New Roman" w:eastAsia="Times New Roman" w:hAnsi="Times New Roman" w:cs="Times New Roman"/>
              </w:rPr>
              <w:t>(optional)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numpy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 w:rsidP="00E575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Required by Open</w:t>
            </w:r>
            <w:r w:rsidRPr="000A1FD0">
              <w:rPr>
                <w:rFonts w:ascii="Times New Roman" w:eastAsia="Times New Roman" w:hAnsi="Times New Roman" w:cs="Times New Roman"/>
              </w:rPr>
              <w:t>V, also for math/logic</w:t>
            </w:r>
          </w:p>
        </w:tc>
      </w:tr>
      <w:tr w:rsidR="001968A2" w:rsidRPr="000A1FD0" w:rsidTr="00E575B8">
        <w:tblPrEx>
          <w:tblCellMar>
            <w:top w:w="0" w:type="dxa"/>
            <w:bottom w:w="0" w:type="dxa"/>
          </w:tblCellMar>
        </w:tblPrEx>
        <w:tc>
          <w:tcPr>
            <w:tcW w:w="2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flask</w:t>
            </w:r>
            <w:r w:rsidRPr="000A1FD0">
              <w:rPr>
                <w:rFonts w:ascii="Times New Roman" w:eastAsia="Times New Roman" w:hAnsi="Times New Roman" w:cs="Times New Roman"/>
              </w:rPr>
              <w:t xml:space="preserve"> </w:t>
            </w:r>
            <w:r w:rsidRPr="000A1FD0">
              <w:rPr>
                <w:rStyle w:val="Emphasis"/>
                <w:rFonts w:ascii="Times New Roman" w:eastAsia="Times New Roman" w:hAnsi="Times New Roman" w:cs="Times New Roman"/>
              </w:rPr>
              <w:t>(optional)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hAnsi="Times New Roman" w:cs="Times New Roman"/>
              </w:rPr>
            </w:pPr>
            <w:r w:rsidRPr="000A1FD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pip install flask</w:t>
            </w:r>
          </w:p>
        </w:tc>
        <w:tc>
          <w:tcPr>
            <w:tcW w:w="412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68A2" w:rsidRPr="000A1FD0" w:rsidRDefault="00BA19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FD0">
              <w:rPr>
                <w:rFonts w:ascii="Times New Roman" w:eastAsia="Times New Roman" w:hAnsi="Times New Roman" w:cs="Times New Roman"/>
              </w:rPr>
              <w:t>(Future) Web interface or REST API</w:t>
            </w:r>
          </w:p>
        </w:tc>
      </w:tr>
    </w:tbl>
    <w:p w:rsidR="001968A2" w:rsidRPr="000A1FD0" w:rsidRDefault="001968A2">
      <w:pPr>
        <w:rPr>
          <w:rFonts w:ascii="Times New Roman" w:hAnsi="Times New Roman" w:cs="Times New Roman"/>
        </w:rPr>
      </w:pPr>
    </w:p>
    <w:p w:rsidR="001968A2" w:rsidRPr="000A1FD0" w:rsidRDefault="001968A2"/>
    <w:sectPr w:rsidR="001968A2" w:rsidRPr="000A1F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93D" w:rsidRDefault="00BA193D">
      <w:pPr>
        <w:spacing w:after="0" w:line="240" w:lineRule="auto"/>
      </w:pPr>
      <w:r>
        <w:separator/>
      </w:r>
    </w:p>
  </w:endnote>
  <w:endnote w:type="continuationSeparator" w:id="0">
    <w:p w:rsidR="00BA193D" w:rsidRDefault="00BA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</w:font>
  <w:font w:name="Yu Mincho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93D" w:rsidRDefault="00BA19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A193D" w:rsidRDefault="00BA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968A2"/>
    <w:rsid w:val="000A1FD0"/>
    <w:rsid w:val="001968A2"/>
    <w:rsid w:val="008339D5"/>
    <w:rsid w:val="00BA193D"/>
    <w:rsid w:val="00CC1D68"/>
    <w:rsid w:val="00E5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D5232-FDF4-44C8-8E86-BA9F5DB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Yu Mincho" w:hAnsi="Aptos" w:cs="Arial"/>
        <w:kern w:val="3"/>
        <w:sz w:val="24"/>
        <w:szCs w:val="24"/>
        <w:lang w:val="en-IN" w:eastAsia="en-US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ptos Display" w:eastAsia="Yu Gothic Light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Yu Mincho" w:hAnsi="Courier New" w:cs="Courier New"/>
      <w:sz w:val="20"/>
      <w:szCs w:val="20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SAMRAT</dc:creator>
  <dc:description/>
  <cp:lastModifiedBy>User</cp:lastModifiedBy>
  <cp:revision>2</cp:revision>
  <dcterms:created xsi:type="dcterms:W3CDTF">2025-07-16T07:31:00Z</dcterms:created>
  <dcterms:modified xsi:type="dcterms:W3CDTF">2025-07-16T07:31:00Z</dcterms:modified>
</cp:coreProperties>
</file>